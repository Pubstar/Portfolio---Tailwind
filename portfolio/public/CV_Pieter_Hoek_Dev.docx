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6293" w14:textId="77777777"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270AFEFB" wp14:editId="6BE4ABDD">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6EC0D"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33DEB96D" w14:textId="77777777" w:rsidTr="005E2090">
        <w:trPr>
          <w:trHeight w:val="2016"/>
        </w:trPr>
        <w:tc>
          <w:tcPr>
            <w:tcW w:w="900" w:type="dxa"/>
          </w:tcPr>
          <w:p w14:paraId="4974752C" w14:textId="77777777" w:rsidR="00605A5B" w:rsidRDefault="00605A5B"/>
        </w:tc>
        <w:tc>
          <w:tcPr>
            <w:tcW w:w="8991" w:type="dxa"/>
          </w:tcPr>
          <w:p w14:paraId="13BFF5AC" w14:textId="481CD4C8" w:rsidR="00605A5B" w:rsidRPr="00F316AD" w:rsidRDefault="00832C57" w:rsidP="00AB2CDC">
            <w:pPr>
              <w:pStyle w:val="TitleAlt"/>
            </w:pPr>
            <w:r>
              <w:rPr>
                <w:rStyle w:val="TitleChar"/>
              </w:rPr>
              <w:t>Pieter</w:t>
            </w:r>
            <w:r w:rsidR="00AB2CDC">
              <w:t xml:space="preserve"> </w:t>
            </w:r>
            <w:r>
              <w:t>Hoek</w:t>
            </w:r>
          </w:p>
          <w:p w14:paraId="46409569" w14:textId="5646CA1A" w:rsidR="00605A5B" w:rsidRDefault="00832C57" w:rsidP="00A77921">
            <w:pPr>
              <w:pStyle w:val="Subtitle"/>
            </w:pPr>
            <w:r>
              <w:t>Web developer</w:t>
            </w:r>
          </w:p>
        </w:tc>
        <w:tc>
          <w:tcPr>
            <w:tcW w:w="899" w:type="dxa"/>
          </w:tcPr>
          <w:p w14:paraId="36B0B363" w14:textId="77777777" w:rsidR="00605A5B" w:rsidRDefault="00605A5B"/>
        </w:tc>
      </w:tr>
    </w:tbl>
    <w:p w14:paraId="027C69FC" w14:textId="77777777"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528"/>
        <w:gridCol w:w="7046"/>
      </w:tblGrid>
      <w:tr w:rsidR="00507E93" w14:paraId="0D71F7CC" w14:textId="77777777" w:rsidTr="00CE794A">
        <w:trPr>
          <w:trHeight w:val="371"/>
        </w:trPr>
        <w:tc>
          <w:tcPr>
            <w:tcW w:w="3528" w:type="dxa"/>
            <w:tcBorders>
              <w:top w:val="single" w:sz="18" w:space="0" w:color="648276" w:themeColor="accent5"/>
              <w:right w:val="single" w:sz="18" w:space="0" w:color="648276" w:themeColor="accent5"/>
            </w:tcBorders>
          </w:tcPr>
          <w:p w14:paraId="79FAA4C9" w14:textId="77777777" w:rsidR="00507E93" w:rsidRDefault="00507E93"/>
        </w:tc>
        <w:tc>
          <w:tcPr>
            <w:tcW w:w="7046" w:type="dxa"/>
            <w:tcBorders>
              <w:top w:val="single" w:sz="18" w:space="0" w:color="648276" w:themeColor="accent5"/>
              <w:left w:val="single" w:sz="18" w:space="0" w:color="648276" w:themeColor="accent5"/>
            </w:tcBorders>
          </w:tcPr>
          <w:p w14:paraId="1F90B4BA" w14:textId="77777777" w:rsidR="00507E93" w:rsidRDefault="00507E93"/>
        </w:tc>
      </w:tr>
      <w:tr w:rsidR="00605A5B" w14:paraId="59428D27" w14:textId="77777777" w:rsidTr="00CE794A">
        <w:trPr>
          <w:trHeight w:val="2913"/>
        </w:trPr>
        <w:tc>
          <w:tcPr>
            <w:tcW w:w="3528" w:type="dxa"/>
            <w:tcBorders>
              <w:right w:val="single" w:sz="18" w:space="0" w:color="648276" w:themeColor="accent5"/>
            </w:tcBorders>
          </w:tcPr>
          <w:p w14:paraId="683C17BC" w14:textId="77777777" w:rsidR="00605A5B" w:rsidRPr="00605A5B" w:rsidRDefault="00714BFF" w:rsidP="00C42F47">
            <w:pPr>
              <w:pStyle w:val="Heading1"/>
              <w:jc w:val="right"/>
            </w:pPr>
            <w:sdt>
              <w:sdtPr>
                <w:id w:val="1604447469"/>
                <w:placeholder>
                  <w:docPart w:val="C8F7FC60E9CC4A9583C3178020238E3E"/>
                </w:placeholder>
                <w:temporary/>
                <w:showingPlcHdr/>
                <w15:appearance w15:val="hidden"/>
                <w:text/>
              </w:sdtPr>
              <w:sdtEndPr/>
              <w:sdtContent>
                <w:r w:rsidR="00A77921" w:rsidRPr="00605A5B">
                  <w:t>Contact</w:t>
                </w:r>
              </w:sdtContent>
            </w:sdt>
          </w:p>
          <w:p w14:paraId="724790DC" w14:textId="62C5D7A0" w:rsidR="00C42F47" w:rsidRPr="00832C57" w:rsidRDefault="00832C57" w:rsidP="00C42F47">
            <w:pPr>
              <w:jc w:val="right"/>
            </w:pPr>
            <w:r w:rsidRPr="00832C57">
              <w:t>Anthonie van Dijckstraat 33A</w:t>
            </w:r>
          </w:p>
          <w:p w14:paraId="21D576F1" w14:textId="77777777" w:rsidR="002E06F9" w:rsidRPr="00C42F47" w:rsidRDefault="00832C57" w:rsidP="002E06F9">
            <w:pPr>
              <w:jc w:val="right"/>
            </w:pPr>
            <w:r w:rsidRPr="00832C57">
              <w:t>4703N</w:t>
            </w:r>
            <w:r>
              <w:t>B</w:t>
            </w:r>
            <w:r w:rsidR="002E06F9">
              <w:t xml:space="preserve">, </w:t>
            </w:r>
            <w:r w:rsidR="002E06F9">
              <w:t>Roosendaal</w:t>
            </w:r>
          </w:p>
          <w:p w14:paraId="2160C8AB" w14:textId="36FFF514" w:rsidR="00832C57" w:rsidRPr="00832C57" w:rsidRDefault="00832C57" w:rsidP="00C42F47">
            <w:pPr>
              <w:jc w:val="right"/>
            </w:pPr>
            <w:r>
              <w:t>06-37644508</w:t>
            </w:r>
          </w:p>
          <w:p w14:paraId="04975AB4" w14:textId="5ACD26D9" w:rsidR="00605A5B" w:rsidRPr="00832C57" w:rsidRDefault="00832C57" w:rsidP="00C42F47">
            <w:pPr>
              <w:jc w:val="right"/>
            </w:pPr>
            <w:hyperlink r:id="rId9" w:history="1">
              <w:r w:rsidRPr="00832C57">
                <w:rPr>
                  <w:rStyle w:val="Hyperlink"/>
                </w:rPr>
                <w:t>Pieterhoek@msn.com</w:t>
              </w:r>
            </w:hyperlink>
          </w:p>
          <w:p w14:paraId="6F213CED" w14:textId="747DA0FE" w:rsidR="00832C57" w:rsidRDefault="00832C57" w:rsidP="00832C57">
            <w:pPr>
              <w:jc w:val="right"/>
            </w:pPr>
            <w:hyperlink r:id="rId10" w:history="1">
              <w:r w:rsidRPr="00454DFD">
                <w:rPr>
                  <w:rStyle w:val="Hyperlink"/>
                </w:rPr>
                <w:t>https://pieterhoek.</w:t>
              </w:r>
              <w:r w:rsidRPr="00454DFD">
                <w:rPr>
                  <w:rStyle w:val="Hyperlink"/>
                </w:rPr>
                <w:t>n</w:t>
              </w:r>
              <w:r w:rsidRPr="00454DFD">
                <w:rPr>
                  <w:rStyle w:val="Hyperlink"/>
                </w:rPr>
                <w:t>etlify.app</w:t>
              </w:r>
            </w:hyperlink>
          </w:p>
          <w:p w14:paraId="72735DA6" w14:textId="33EF8F18" w:rsidR="00CE794A" w:rsidRDefault="00CE794A" w:rsidP="00CE794A">
            <w:pPr>
              <w:jc w:val="right"/>
            </w:pPr>
            <w:hyperlink r:id="rId11" w:history="1">
              <w:r w:rsidRPr="000D7124">
                <w:rPr>
                  <w:rStyle w:val="Hyperlink"/>
                </w:rPr>
                <w:t>https://github.com/P</w:t>
              </w:r>
              <w:r w:rsidRPr="000D7124">
                <w:rPr>
                  <w:rStyle w:val="Hyperlink"/>
                </w:rPr>
                <w:t>u</w:t>
              </w:r>
              <w:r w:rsidRPr="000D7124">
                <w:rPr>
                  <w:rStyle w:val="Hyperlink"/>
                </w:rPr>
                <w:t>bstar</w:t>
              </w:r>
            </w:hyperlink>
          </w:p>
          <w:p w14:paraId="4B711841" w14:textId="0F0ECC37" w:rsidR="00832C57" w:rsidRPr="00832C57" w:rsidRDefault="00832C57" w:rsidP="00832C57">
            <w:pPr>
              <w:jc w:val="right"/>
            </w:pPr>
          </w:p>
        </w:tc>
        <w:tc>
          <w:tcPr>
            <w:tcW w:w="7046" w:type="dxa"/>
            <w:tcBorders>
              <w:left w:val="single" w:sz="18" w:space="0" w:color="648276" w:themeColor="accent5"/>
              <w:bottom w:val="single" w:sz="8" w:space="0" w:color="648276" w:themeColor="accent5"/>
            </w:tcBorders>
          </w:tcPr>
          <w:p w14:paraId="4CBC49D5" w14:textId="543F5F3D" w:rsidR="00605A5B" w:rsidRDefault="00832C57" w:rsidP="00C42F47">
            <w:pPr>
              <w:pStyle w:val="Heading1"/>
            </w:pPr>
            <w:r>
              <w:t>Profiel</w:t>
            </w:r>
          </w:p>
          <w:p w14:paraId="6E695082" w14:textId="158EF18D" w:rsidR="005D0A02" w:rsidRPr="005D0A02" w:rsidRDefault="002E06F9" w:rsidP="005D0A02">
            <w:r>
              <w:t>Zeer gemotiveerde web developer met een oog voor detail. Code is mijn passie, ik programmeer al sinds jongs af aan. Graag zou ik beginnen met werkervaring op te doen om zo mijn skills nog verder te kunnen ontwikkelen. Ik kan mij goed aanpassen en ben zeer bereid nieuwe technieken te leren die worden gebruikt in jullie bedrijf</w:t>
            </w:r>
            <w:r w:rsidR="00B57D17">
              <w:t>.</w:t>
            </w:r>
            <w:r w:rsidR="00CE794A">
              <w:br/>
            </w:r>
            <w:r w:rsidR="00CE794A">
              <w:br/>
              <w:t>Geboortedatum: 21-02-1995</w:t>
            </w:r>
          </w:p>
        </w:tc>
      </w:tr>
      <w:tr w:rsidR="005D36AC" w14:paraId="076E3E96" w14:textId="77777777" w:rsidTr="00CE794A">
        <w:trPr>
          <w:trHeight w:val="1657"/>
        </w:trPr>
        <w:tc>
          <w:tcPr>
            <w:tcW w:w="3528" w:type="dxa"/>
            <w:vMerge w:val="restart"/>
            <w:tcBorders>
              <w:right w:val="single" w:sz="18" w:space="0" w:color="648276" w:themeColor="accent5"/>
            </w:tcBorders>
          </w:tcPr>
          <w:p w14:paraId="692DE9CE" w14:textId="31E29327" w:rsidR="005D36AC" w:rsidRDefault="00832C57" w:rsidP="00E8639E">
            <w:pPr>
              <w:pStyle w:val="Heading1"/>
              <w:jc w:val="right"/>
            </w:pPr>
            <w:r>
              <w:t>Opleidingen</w:t>
            </w:r>
          </w:p>
          <w:p w14:paraId="3A188B17" w14:textId="5C0E3714" w:rsidR="00832C57" w:rsidRPr="002E06F9" w:rsidRDefault="00832C57" w:rsidP="00832C57">
            <w:pPr>
              <w:pStyle w:val="Heading4"/>
              <w:jc w:val="right"/>
              <w:rPr>
                <w:color w:val="648276" w:themeColor="accent5"/>
              </w:rPr>
            </w:pPr>
            <w:r w:rsidRPr="002E06F9">
              <w:rPr>
                <w:color w:val="648276" w:themeColor="accent5"/>
              </w:rPr>
              <w:t>VMBO Theoretisch</w:t>
            </w:r>
          </w:p>
          <w:p w14:paraId="18AB4912" w14:textId="7310E989" w:rsidR="00832C57" w:rsidRPr="00832C57" w:rsidRDefault="00832C57" w:rsidP="00832C57">
            <w:pPr>
              <w:pStyle w:val="Heading4"/>
              <w:jc w:val="right"/>
            </w:pPr>
            <w:r>
              <w:t>Munnikenheidecollege, Rucphen</w:t>
            </w:r>
          </w:p>
          <w:p w14:paraId="598D5F65" w14:textId="4F3B25D1" w:rsidR="005D36AC" w:rsidRDefault="00832C57" w:rsidP="00E8639E">
            <w:pPr>
              <w:pStyle w:val="Heading4"/>
              <w:jc w:val="right"/>
            </w:pPr>
            <w:r>
              <w:t>2008-2012</w:t>
            </w:r>
          </w:p>
          <w:p w14:paraId="2B26A828" w14:textId="77777777" w:rsidR="00832C57" w:rsidRPr="00832C57" w:rsidRDefault="00832C57" w:rsidP="00832C57"/>
          <w:p w14:paraId="2F023276" w14:textId="5E2DE8FF" w:rsidR="00832C57" w:rsidRPr="002E06F9" w:rsidRDefault="00832C57" w:rsidP="00832C57">
            <w:pPr>
              <w:pStyle w:val="Heading4"/>
              <w:jc w:val="right"/>
              <w:rPr>
                <w:color w:val="648276" w:themeColor="accent5"/>
              </w:rPr>
            </w:pPr>
            <w:r w:rsidRPr="002E06F9">
              <w:rPr>
                <w:color w:val="648276" w:themeColor="accent5"/>
              </w:rPr>
              <w:t>MBO4 Software Development</w:t>
            </w:r>
          </w:p>
          <w:p w14:paraId="2C6BCF5B" w14:textId="72ACC06B" w:rsidR="005D36AC" w:rsidRDefault="00832C57" w:rsidP="00E8639E">
            <w:pPr>
              <w:pStyle w:val="Heading4"/>
              <w:jc w:val="right"/>
            </w:pPr>
            <w:r>
              <w:t>Radius College, Breda</w:t>
            </w:r>
          </w:p>
          <w:p w14:paraId="3EFE98F8" w14:textId="1852C7E5" w:rsidR="005D36AC" w:rsidRDefault="00832C57" w:rsidP="00E8639E">
            <w:pPr>
              <w:pStyle w:val="Heading4"/>
              <w:jc w:val="right"/>
            </w:pPr>
            <w:r>
              <w:t>2012-2016 (</w:t>
            </w:r>
            <w:r w:rsidRPr="00832C57">
              <w:rPr>
                <w:i/>
                <w:iCs w:val="0"/>
              </w:rPr>
              <w:t>voortijdig gestopt</w:t>
            </w:r>
            <w:r>
              <w:t>)</w:t>
            </w:r>
            <w:r w:rsidR="00CE794A">
              <w:br/>
            </w:r>
            <w:r w:rsidR="00CE794A">
              <w:br/>
            </w:r>
            <w:r w:rsidR="00CE794A" w:rsidRPr="00CE794A">
              <w:rPr>
                <w:color w:val="648276" w:themeColor="accent5"/>
              </w:rPr>
              <w:t>Webdevelopment Bootcamp</w:t>
            </w:r>
            <w:r w:rsidR="00CE794A">
              <w:br/>
              <w:t>Udemy Course</w:t>
            </w:r>
            <w:r w:rsidR="00CE794A">
              <w:br/>
              <w:t>2022-2022</w:t>
            </w:r>
          </w:p>
          <w:p w14:paraId="483F43CD" w14:textId="77777777" w:rsidR="005D36AC" w:rsidRDefault="005D36AC" w:rsidP="00E8639E">
            <w:pPr>
              <w:pStyle w:val="Heading4"/>
              <w:jc w:val="right"/>
            </w:pPr>
          </w:p>
          <w:p w14:paraId="3E18E3EB" w14:textId="27698C4E" w:rsidR="005D36AC" w:rsidRDefault="00BE3A49" w:rsidP="00E8639E">
            <w:pPr>
              <w:pStyle w:val="Heading1"/>
              <w:jc w:val="right"/>
            </w:pPr>
            <w:r>
              <w:t>Skills</w:t>
            </w:r>
          </w:p>
          <w:p w14:paraId="5BEC7D0B" w14:textId="44560041" w:rsidR="005D36AC" w:rsidRPr="0099359E" w:rsidRDefault="00832C57" w:rsidP="00E8639E">
            <w:pPr>
              <w:pStyle w:val="Heading4"/>
              <w:jc w:val="right"/>
            </w:pPr>
            <w:r>
              <w:t>JavaScript</w:t>
            </w:r>
            <w:r>
              <w:br/>
              <w:t>HTML/CSS(Sass)</w:t>
            </w:r>
          </w:p>
          <w:p w14:paraId="1A860490" w14:textId="1AD9FACF" w:rsidR="005D36AC" w:rsidRPr="0099359E" w:rsidRDefault="00832C57" w:rsidP="00E8639E">
            <w:pPr>
              <w:pStyle w:val="Heading4"/>
              <w:jc w:val="right"/>
            </w:pPr>
            <w:r>
              <w:t>React</w:t>
            </w:r>
          </w:p>
          <w:p w14:paraId="2269BB91" w14:textId="7D1E07B4" w:rsidR="005D36AC" w:rsidRPr="0099359E" w:rsidRDefault="002E06F9" w:rsidP="00E8639E">
            <w:pPr>
              <w:pStyle w:val="Heading4"/>
              <w:jc w:val="right"/>
            </w:pPr>
            <w:r>
              <w:t>Node.js</w:t>
            </w:r>
          </w:p>
          <w:p w14:paraId="4D4D6671" w14:textId="6AC5B3E6" w:rsidR="005D36AC" w:rsidRPr="0099359E" w:rsidRDefault="002E06F9" w:rsidP="00E8639E">
            <w:pPr>
              <w:pStyle w:val="Heading4"/>
              <w:jc w:val="right"/>
            </w:pPr>
            <w:r>
              <w:t>MongoDB</w:t>
            </w:r>
          </w:p>
          <w:p w14:paraId="2D5FE2CE" w14:textId="01934997" w:rsidR="005D36AC" w:rsidRPr="007C14FA" w:rsidRDefault="002E06F9" w:rsidP="00E8639E">
            <w:pPr>
              <w:pStyle w:val="Heading4"/>
              <w:jc w:val="right"/>
            </w:pPr>
            <w:r>
              <w:t>Express</w:t>
            </w:r>
            <w:r w:rsidR="00CE794A">
              <w:br/>
              <w:t>Bootstrap</w:t>
            </w:r>
          </w:p>
        </w:tc>
        <w:tc>
          <w:tcPr>
            <w:tcW w:w="7046" w:type="dxa"/>
            <w:tcBorders>
              <w:top w:val="single" w:sz="8" w:space="0" w:color="648276" w:themeColor="accent5"/>
              <w:left w:val="single" w:sz="18" w:space="0" w:color="648276" w:themeColor="accent5"/>
              <w:bottom w:val="single" w:sz="8" w:space="0" w:color="648276" w:themeColor="accent5"/>
            </w:tcBorders>
          </w:tcPr>
          <w:p w14:paraId="528CC5F0" w14:textId="15EFC19C" w:rsidR="005D36AC" w:rsidRDefault="00B57D17" w:rsidP="00C42F47">
            <w:pPr>
              <w:pStyle w:val="Heading1"/>
            </w:pPr>
            <w:r>
              <w:t>Stages</w:t>
            </w:r>
          </w:p>
          <w:p w14:paraId="7D925E80" w14:textId="2BB7C30B" w:rsidR="005D36AC" w:rsidRDefault="00B57D17" w:rsidP="00C42F47">
            <w:pPr>
              <w:pStyle w:val="Heading2"/>
            </w:pPr>
            <w:r>
              <w:t>High Focus, Breda, 2014-2016</w:t>
            </w:r>
          </w:p>
          <w:p w14:paraId="73405E4A" w14:textId="5A70B237" w:rsidR="005D36AC" w:rsidRPr="005D0A02" w:rsidRDefault="00B57D17" w:rsidP="00A06E97">
            <w:r>
              <w:t>Software development, C#, Klantcontact</w:t>
            </w:r>
          </w:p>
        </w:tc>
      </w:tr>
      <w:tr w:rsidR="005D36AC" w14:paraId="51852B3E" w14:textId="77777777" w:rsidTr="00CE794A">
        <w:trPr>
          <w:trHeight w:val="1127"/>
        </w:trPr>
        <w:tc>
          <w:tcPr>
            <w:tcW w:w="3528" w:type="dxa"/>
            <w:vMerge/>
            <w:tcBorders>
              <w:right w:val="single" w:sz="18" w:space="0" w:color="648276" w:themeColor="accent5"/>
            </w:tcBorders>
          </w:tcPr>
          <w:p w14:paraId="2B63C427" w14:textId="77777777" w:rsidR="005D36AC" w:rsidRDefault="005D36AC" w:rsidP="00C42F47">
            <w:pPr>
              <w:pStyle w:val="Heading1"/>
              <w:jc w:val="right"/>
            </w:pPr>
          </w:p>
        </w:tc>
        <w:tc>
          <w:tcPr>
            <w:tcW w:w="7046" w:type="dxa"/>
            <w:tcBorders>
              <w:top w:val="single" w:sz="8" w:space="0" w:color="648276" w:themeColor="accent5"/>
              <w:left w:val="single" w:sz="18" w:space="0" w:color="648276" w:themeColor="accent5"/>
              <w:bottom w:val="single" w:sz="8" w:space="0" w:color="648276" w:themeColor="accent5"/>
            </w:tcBorders>
            <w:vAlign w:val="center"/>
          </w:tcPr>
          <w:p w14:paraId="2D68E6D5" w14:textId="6A2ECF71" w:rsidR="00E8639E" w:rsidRDefault="00B57D17" w:rsidP="005E2090">
            <w:pPr>
              <w:pStyle w:val="Heading2"/>
            </w:pPr>
            <w:r>
              <w:t>TeamForce, Oosterhout 2013-2014</w:t>
            </w:r>
          </w:p>
          <w:p w14:paraId="2C6C4AFA" w14:textId="3CF65621" w:rsidR="00E8639E" w:rsidRPr="00E8639E" w:rsidRDefault="00B57D17" w:rsidP="005E2090">
            <w:r>
              <w:t>Webdevelopment, HTML/CSS, HubSpot</w:t>
            </w:r>
          </w:p>
        </w:tc>
      </w:tr>
      <w:tr w:rsidR="005D36AC" w14:paraId="36E71FE2" w14:textId="77777777" w:rsidTr="00CE794A">
        <w:trPr>
          <w:trHeight w:val="1118"/>
        </w:trPr>
        <w:tc>
          <w:tcPr>
            <w:tcW w:w="3528" w:type="dxa"/>
            <w:vMerge/>
            <w:tcBorders>
              <w:right w:val="single" w:sz="18" w:space="0" w:color="648276" w:themeColor="accent5"/>
            </w:tcBorders>
          </w:tcPr>
          <w:p w14:paraId="7CD8BBDE" w14:textId="77777777" w:rsidR="005D36AC" w:rsidRDefault="005D36AC" w:rsidP="00C42F47">
            <w:pPr>
              <w:pStyle w:val="Heading1"/>
              <w:jc w:val="right"/>
            </w:pPr>
          </w:p>
        </w:tc>
        <w:tc>
          <w:tcPr>
            <w:tcW w:w="7046" w:type="dxa"/>
            <w:tcBorders>
              <w:top w:val="single" w:sz="8" w:space="0" w:color="648276" w:themeColor="accent5"/>
              <w:left w:val="single" w:sz="18" w:space="0" w:color="648276" w:themeColor="accent5"/>
              <w:bottom w:val="single" w:sz="8" w:space="0" w:color="648276" w:themeColor="accent5"/>
            </w:tcBorders>
            <w:vAlign w:val="center"/>
          </w:tcPr>
          <w:p w14:paraId="21AC2564" w14:textId="51D04A39" w:rsidR="00E8639E" w:rsidRDefault="00B57D17" w:rsidP="005E2090">
            <w:pPr>
              <w:pStyle w:val="Heading2"/>
            </w:pPr>
            <w:r>
              <w:t>Accept, Etten-Leur, 2012-2012</w:t>
            </w:r>
          </w:p>
          <w:p w14:paraId="64233CFA" w14:textId="7917C9BF" w:rsidR="00E8639E" w:rsidRPr="00E8639E" w:rsidRDefault="00B57D17" w:rsidP="005E2090">
            <w:r>
              <w:t>Software development, Visual Dataflex, Scrum</w:t>
            </w:r>
          </w:p>
        </w:tc>
      </w:tr>
      <w:tr w:rsidR="00B57D17" w14:paraId="10314BA0" w14:textId="77777777" w:rsidTr="00CE794A">
        <w:trPr>
          <w:trHeight w:val="2193"/>
        </w:trPr>
        <w:tc>
          <w:tcPr>
            <w:tcW w:w="3528" w:type="dxa"/>
            <w:vMerge/>
            <w:tcBorders>
              <w:right w:val="single" w:sz="18" w:space="0" w:color="648276" w:themeColor="accent5"/>
            </w:tcBorders>
          </w:tcPr>
          <w:p w14:paraId="5BBEEB81" w14:textId="77777777" w:rsidR="00B57D17" w:rsidRDefault="00B57D17" w:rsidP="00C42F47">
            <w:pPr>
              <w:pStyle w:val="Heading1"/>
              <w:jc w:val="right"/>
            </w:pPr>
          </w:p>
        </w:tc>
        <w:tc>
          <w:tcPr>
            <w:tcW w:w="7046" w:type="dxa"/>
            <w:tcBorders>
              <w:top w:val="single" w:sz="8" w:space="0" w:color="648276" w:themeColor="accent5"/>
              <w:left w:val="single" w:sz="18" w:space="0" w:color="648276" w:themeColor="accent5"/>
              <w:bottom w:val="single" w:sz="8" w:space="0" w:color="648276" w:themeColor="accent5"/>
            </w:tcBorders>
          </w:tcPr>
          <w:p w14:paraId="6D7CBB4C" w14:textId="77777777" w:rsidR="00B57D17" w:rsidRDefault="00B57D17" w:rsidP="005D36AC">
            <w:pPr>
              <w:pStyle w:val="Heading1"/>
            </w:pPr>
          </w:p>
          <w:p w14:paraId="65AB231F" w14:textId="7A92D184" w:rsidR="00B57D17" w:rsidRDefault="00B57D17" w:rsidP="005D36AC">
            <w:pPr>
              <w:pStyle w:val="Heading1"/>
            </w:pPr>
            <w:r>
              <w:t>Werkervaring</w:t>
            </w:r>
          </w:p>
          <w:p w14:paraId="465D9BDD" w14:textId="72926B0B" w:rsidR="00B57D17" w:rsidRDefault="00B57D17" w:rsidP="005E2090">
            <w:r>
              <w:t xml:space="preserve">Nog geen </w:t>
            </w:r>
            <w:r w:rsidR="00CE794A">
              <w:t xml:space="preserve">relevante </w:t>
            </w:r>
            <w:r>
              <w:t>werkervaring opgedaan.</w:t>
            </w:r>
          </w:p>
        </w:tc>
      </w:tr>
    </w:tbl>
    <w:p w14:paraId="3544AF6F" w14:textId="77777777" w:rsidR="00C55D85" w:rsidRPr="005E2090" w:rsidRDefault="00C55D85" w:rsidP="002E06F9">
      <w:pPr>
        <w:rPr>
          <w:sz w:val="12"/>
          <w:szCs w:val="14"/>
        </w:rPr>
      </w:pPr>
    </w:p>
    <w:sectPr w:rsidR="00C55D85" w:rsidRPr="005E2090"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FF986" w14:textId="77777777" w:rsidR="00714BFF" w:rsidRDefault="00714BFF" w:rsidP="00F316AD">
      <w:r>
        <w:separator/>
      </w:r>
    </w:p>
  </w:endnote>
  <w:endnote w:type="continuationSeparator" w:id="0">
    <w:p w14:paraId="7B69F864" w14:textId="77777777" w:rsidR="00714BFF" w:rsidRDefault="00714BFF" w:rsidP="00F316AD">
      <w:r>
        <w:continuationSeparator/>
      </w:r>
    </w:p>
  </w:endnote>
  <w:endnote w:type="continuationNotice" w:id="1">
    <w:p w14:paraId="45F9B769" w14:textId="77777777" w:rsidR="00714BFF" w:rsidRDefault="007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F64E" w14:textId="77777777" w:rsidR="00714BFF" w:rsidRDefault="00714BFF" w:rsidP="00F316AD">
      <w:r>
        <w:separator/>
      </w:r>
    </w:p>
  </w:footnote>
  <w:footnote w:type="continuationSeparator" w:id="0">
    <w:p w14:paraId="08F44AFA" w14:textId="77777777" w:rsidR="00714BFF" w:rsidRDefault="00714BFF" w:rsidP="00F316AD">
      <w:r>
        <w:continuationSeparator/>
      </w:r>
    </w:p>
  </w:footnote>
  <w:footnote w:type="continuationNotice" w:id="1">
    <w:p w14:paraId="08C97C98" w14:textId="77777777" w:rsidR="00714BFF" w:rsidRDefault="00714BF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57"/>
    <w:rsid w:val="0001399F"/>
    <w:rsid w:val="000470A0"/>
    <w:rsid w:val="00095D41"/>
    <w:rsid w:val="000E1D44"/>
    <w:rsid w:val="001A375F"/>
    <w:rsid w:val="001F1F0D"/>
    <w:rsid w:val="0020696E"/>
    <w:rsid w:val="002356A2"/>
    <w:rsid w:val="0024775A"/>
    <w:rsid w:val="00263514"/>
    <w:rsid w:val="002D12DA"/>
    <w:rsid w:val="002E06F9"/>
    <w:rsid w:val="003019B2"/>
    <w:rsid w:val="0033344B"/>
    <w:rsid w:val="0034688D"/>
    <w:rsid w:val="0040233B"/>
    <w:rsid w:val="00507E93"/>
    <w:rsid w:val="00511A6E"/>
    <w:rsid w:val="0057534A"/>
    <w:rsid w:val="005D0A02"/>
    <w:rsid w:val="005D36AC"/>
    <w:rsid w:val="005E2090"/>
    <w:rsid w:val="00605A5B"/>
    <w:rsid w:val="006C60E6"/>
    <w:rsid w:val="006D2DE6"/>
    <w:rsid w:val="006E70D3"/>
    <w:rsid w:val="00714BFF"/>
    <w:rsid w:val="007B0F94"/>
    <w:rsid w:val="007C14FA"/>
    <w:rsid w:val="007C75FB"/>
    <w:rsid w:val="00815943"/>
    <w:rsid w:val="00832C57"/>
    <w:rsid w:val="00843C42"/>
    <w:rsid w:val="00860DB6"/>
    <w:rsid w:val="0088104A"/>
    <w:rsid w:val="00896FA4"/>
    <w:rsid w:val="008B507E"/>
    <w:rsid w:val="00993257"/>
    <w:rsid w:val="0099359E"/>
    <w:rsid w:val="009941DA"/>
    <w:rsid w:val="00A06E97"/>
    <w:rsid w:val="00A30F44"/>
    <w:rsid w:val="00A77921"/>
    <w:rsid w:val="00A85652"/>
    <w:rsid w:val="00AB2CDC"/>
    <w:rsid w:val="00AD6C78"/>
    <w:rsid w:val="00B111F4"/>
    <w:rsid w:val="00B2124F"/>
    <w:rsid w:val="00B575FB"/>
    <w:rsid w:val="00B57D17"/>
    <w:rsid w:val="00B6190E"/>
    <w:rsid w:val="00BD4217"/>
    <w:rsid w:val="00BE3A49"/>
    <w:rsid w:val="00C1095A"/>
    <w:rsid w:val="00C42F47"/>
    <w:rsid w:val="00C45E73"/>
    <w:rsid w:val="00C55D85"/>
    <w:rsid w:val="00C81523"/>
    <w:rsid w:val="00CA2273"/>
    <w:rsid w:val="00CD50FD"/>
    <w:rsid w:val="00CE794A"/>
    <w:rsid w:val="00D47124"/>
    <w:rsid w:val="00D93B73"/>
    <w:rsid w:val="00DA0D2A"/>
    <w:rsid w:val="00DD5D7B"/>
    <w:rsid w:val="00E8639E"/>
    <w:rsid w:val="00F2368E"/>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58E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lang w:val="nl-NL"/>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 w:type="character" w:styleId="Hyperlink">
    <w:name w:val="Hyperlink"/>
    <w:basedOn w:val="DefaultParagraphFont"/>
    <w:uiPriority w:val="99"/>
    <w:semiHidden/>
    <w:rsid w:val="00832C57"/>
    <w:rPr>
      <w:color w:val="F7B615" w:themeColor="hyperlink"/>
      <w:u w:val="single"/>
    </w:rPr>
  </w:style>
  <w:style w:type="character" w:styleId="UnresolvedMention">
    <w:name w:val="Unresolved Mention"/>
    <w:basedOn w:val="DefaultParagraphFont"/>
    <w:uiPriority w:val="99"/>
    <w:semiHidden/>
    <w:unhideWhenUsed/>
    <w:rsid w:val="00832C57"/>
    <w:rPr>
      <w:color w:val="605E5C"/>
      <w:shd w:val="clear" w:color="auto" w:fill="E1DFDD"/>
    </w:rPr>
  </w:style>
  <w:style w:type="character" w:styleId="FollowedHyperlink">
    <w:name w:val="FollowedHyperlink"/>
    <w:basedOn w:val="DefaultParagraphFont"/>
    <w:uiPriority w:val="99"/>
    <w:semiHidden/>
    <w:rsid w:val="00832C5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ubstar" TargetMode="External"/><Relationship Id="rId5" Type="http://schemas.openxmlformats.org/officeDocument/2006/relationships/settings" Target="settings.xml"/><Relationship Id="rId10" Type="http://schemas.openxmlformats.org/officeDocument/2006/relationships/hyperlink" Target="https://pieterhoek.netlify.app" TargetMode="External"/><Relationship Id="rId4" Type="http://schemas.openxmlformats.org/officeDocument/2006/relationships/styles" Target="styles.xml"/><Relationship Id="rId9" Type="http://schemas.openxmlformats.org/officeDocument/2006/relationships/hyperlink" Target="mailto:Pieterhoek@msn.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F7FC60E9CC4A9583C3178020238E3E"/>
        <w:category>
          <w:name w:val="General"/>
          <w:gallery w:val="placeholder"/>
        </w:category>
        <w:types>
          <w:type w:val="bbPlcHdr"/>
        </w:types>
        <w:behaviors>
          <w:behavior w:val="content"/>
        </w:behaviors>
        <w:guid w:val="{3675DC14-4414-4F12-8A01-1D24038DC15C}"/>
      </w:docPartPr>
      <w:docPartBody>
        <w:p w:rsidR="00000000" w:rsidRDefault="00FD0B14">
          <w:pPr>
            <w:pStyle w:val="C8F7FC60E9CC4A9583C3178020238E3E"/>
          </w:pPr>
          <w:r w:rsidRPr="00605A5B">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52"/>
    <w:rsid w:val="003E3E52"/>
    <w:rsid w:val="00FD0B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9BD4267D5748728AD6E4EE1E05C74B">
    <w:name w:val="269BD4267D5748728AD6E4EE1E05C74B"/>
  </w:style>
  <w:style w:type="paragraph" w:customStyle="1" w:styleId="AC30B27AF719453D87A650489FE13380">
    <w:name w:val="AC30B27AF719453D87A650489FE13380"/>
  </w:style>
  <w:style w:type="paragraph" w:customStyle="1" w:styleId="CBE211ABD44C4AC9A780DA0D5B386455">
    <w:name w:val="CBE211ABD44C4AC9A780DA0D5B386455"/>
  </w:style>
  <w:style w:type="paragraph" w:customStyle="1" w:styleId="C8F7FC60E9CC4A9583C3178020238E3E">
    <w:name w:val="C8F7FC60E9CC4A9583C3178020238E3E"/>
  </w:style>
  <w:style w:type="paragraph" w:customStyle="1" w:styleId="DF24CDDD9A35418684B8E333272FA8FE">
    <w:name w:val="DF24CDDD9A35418684B8E333272FA8FE"/>
  </w:style>
  <w:style w:type="paragraph" w:customStyle="1" w:styleId="05834C43BB41460890EAB30C1F1F82B0">
    <w:name w:val="05834C43BB41460890EAB30C1F1F82B0"/>
  </w:style>
  <w:style w:type="paragraph" w:customStyle="1" w:styleId="315CC4E56CDA4716B5571038826AE242">
    <w:name w:val="315CC4E56CDA4716B5571038826AE242"/>
  </w:style>
  <w:style w:type="paragraph" w:customStyle="1" w:styleId="FAEBDBBDB83547FEBDEC3F52927E8DC8">
    <w:name w:val="FAEBDBBDB83547FEBDEC3F52927E8DC8"/>
  </w:style>
  <w:style w:type="paragraph" w:customStyle="1" w:styleId="BD621C4608444292B48905DC5C9047C3">
    <w:name w:val="BD621C4608444292B48905DC5C9047C3"/>
  </w:style>
  <w:style w:type="paragraph" w:customStyle="1" w:styleId="B2B1D7BD69F94271A7038970FDF5CA4E">
    <w:name w:val="B2B1D7BD69F94271A7038970FDF5CA4E"/>
  </w:style>
  <w:style w:type="paragraph" w:customStyle="1" w:styleId="4CD2840701D9479F8FC7844FA261564C">
    <w:name w:val="4CD2840701D9479F8FC7844FA261564C"/>
  </w:style>
  <w:style w:type="paragraph" w:customStyle="1" w:styleId="552AA0A7AD374E30888F3CD0BB4D741E">
    <w:name w:val="552AA0A7AD374E30888F3CD0BB4D741E"/>
  </w:style>
  <w:style w:type="paragraph" w:customStyle="1" w:styleId="1A1EF89694E54E548AA3551FAAC28520">
    <w:name w:val="1A1EF89694E54E548AA3551FAAC28520"/>
  </w:style>
  <w:style w:type="paragraph" w:customStyle="1" w:styleId="53BB85B41EC24301B00267CF4AE39A9D">
    <w:name w:val="53BB85B41EC24301B00267CF4AE39A9D"/>
  </w:style>
  <w:style w:type="paragraph" w:customStyle="1" w:styleId="CB4220E5C75C4E088CF1FC5013183BA2">
    <w:name w:val="CB4220E5C75C4E088CF1FC5013183BA2"/>
  </w:style>
  <w:style w:type="paragraph" w:customStyle="1" w:styleId="18C8F2BF1AC24DBAB4300BA835114ECB">
    <w:name w:val="18C8F2BF1AC24DBAB4300BA835114ECB"/>
  </w:style>
  <w:style w:type="paragraph" w:customStyle="1" w:styleId="BF9220706E004935B9F804B223926E3E">
    <w:name w:val="BF9220706E004935B9F804B223926E3E"/>
  </w:style>
  <w:style w:type="paragraph" w:customStyle="1" w:styleId="AB7F63D1963B4873A4CBECDFD5431D90">
    <w:name w:val="AB7F63D1963B4873A4CBECDFD5431D90"/>
  </w:style>
  <w:style w:type="paragraph" w:customStyle="1" w:styleId="A61224F4C3174E70BC659AFA8799F3F5">
    <w:name w:val="A61224F4C3174E70BC659AFA8799F3F5"/>
  </w:style>
  <w:style w:type="paragraph" w:customStyle="1" w:styleId="53C46D51425F44A78E6DE7F5CC9BB83A">
    <w:name w:val="53C46D51425F44A78E6DE7F5CC9BB83A"/>
  </w:style>
  <w:style w:type="paragraph" w:customStyle="1" w:styleId="E3D6BB53E8014F1996AB4C9E622D04D1">
    <w:name w:val="E3D6BB53E8014F1996AB4C9E622D04D1"/>
  </w:style>
  <w:style w:type="paragraph" w:customStyle="1" w:styleId="45441647AB084DCF8327643189654614">
    <w:name w:val="45441647AB084DCF8327643189654614"/>
  </w:style>
  <w:style w:type="paragraph" w:customStyle="1" w:styleId="E6C5B9D09407407FB08752526C3D2974">
    <w:name w:val="E6C5B9D09407407FB08752526C3D2974"/>
  </w:style>
  <w:style w:type="paragraph" w:customStyle="1" w:styleId="5C8890A4FBB14343AD516E7AA120437C">
    <w:name w:val="5C8890A4FBB14343AD516E7AA120437C"/>
  </w:style>
  <w:style w:type="paragraph" w:customStyle="1" w:styleId="FA0E72A9887E4466BEAC8E4E95917D2C">
    <w:name w:val="FA0E72A9887E4466BEAC8E4E95917D2C"/>
  </w:style>
  <w:style w:type="paragraph" w:customStyle="1" w:styleId="D1C891C49BB04AD7AEF9AF886E2E2545">
    <w:name w:val="D1C891C49BB04AD7AEF9AF886E2E2545"/>
  </w:style>
  <w:style w:type="paragraph" w:customStyle="1" w:styleId="4944D19245614FE5B0D08E1F6093025E">
    <w:name w:val="4944D19245614FE5B0D08E1F6093025E"/>
  </w:style>
  <w:style w:type="paragraph" w:customStyle="1" w:styleId="25AA1320AE6B4EAC9DE1368F695CD6E4">
    <w:name w:val="25AA1320AE6B4EAC9DE1368F695CD6E4"/>
  </w:style>
  <w:style w:type="paragraph" w:customStyle="1" w:styleId="D5BE651C8F554671840B7BA1F6A4EC1E">
    <w:name w:val="D5BE651C8F554671840B7BA1F6A4EC1E"/>
  </w:style>
  <w:style w:type="paragraph" w:customStyle="1" w:styleId="58057CA4F2F94A19A78D09C3B6ED93CA">
    <w:name w:val="58057CA4F2F94A19A78D09C3B6ED93CA"/>
  </w:style>
  <w:style w:type="paragraph" w:customStyle="1" w:styleId="084AFE5A66DE479B8A41445FF2B08D21">
    <w:name w:val="084AFE5A66DE479B8A41445FF2B08D21"/>
  </w:style>
  <w:style w:type="paragraph" w:customStyle="1" w:styleId="CA76027C230A46319F6F2DD72D6E8815">
    <w:name w:val="CA76027C230A46319F6F2DD72D6E8815"/>
  </w:style>
  <w:style w:type="paragraph" w:customStyle="1" w:styleId="823D31ACA9EB4E878F61113D576DAE6F">
    <w:name w:val="823D31ACA9EB4E878F61113D576DAE6F"/>
  </w:style>
  <w:style w:type="paragraph" w:customStyle="1" w:styleId="A631BE1A705A4A39BE6918034D5A2722">
    <w:name w:val="A631BE1A705A4A39BE6918034D5A2722"/>
  </w:style>
  <w:style w:type="paragraph" w:customStyle="1" w:styleId="3CAFA7EC2E564D73B0CE53FF2114E736">
    <w:name w:val="3CAFA7EC2E564D73B0CE53FF2114E736"/>
  </w:style>
  <w:style w:type="paragraph" w:customStyle="1" w:styleId="19A0AD3E24434A059893EB475C140AB2">
    <w:name w:val="19A0AD3E24434A059893EB475C140AB2"/>
  </w:style>
  <w:style w:type="paragraph" w:customStyle="1" w:styleId="B01A9B7D8073441CABAB96DEECD85B8F">
    <w:name w:val="B01A9B7D8073441CABAB96DEECD85B8F"/>
  </w:style>
  <w:style w:type="paragraph" w:customStyle="1" w:styleId="6C5A2920D3AD4A639305CBD0C79B7BC6">
    <w:name w:val="6C5A2920D3AD4A639305CBD0C79B7BC6"/>
  </w:style>
  <w:style w:type="paragraph" w:customStyle="1" w:styleId="46D11B158EE4424794E2221160E61284">
    <w:name w:val="46D11B158EE4424794E2221160E61284"/>
    <w:rsid w:val="003E3E52"/>
  </w:style>
  <w:style w:type="paragraph" w:customStyle="1" w:styleId="B2E308EB311B47A381072CC8C78B9C51">
    <w:name w:val="B2E308EB311B47A381072CC8C78B9C51"/>
    <w:rsid w:val="003E3E52"/>
  </w:style>
  <w:style w:type="paragraph" w:customStyle="1" w:styleId="C44FB5C1934E49DF8B1DBE5EFC4EC4D6">
    <w:name w:val="C44FB5C1934E49DF8B1DBE5EFC4EC4D6"/>
    <w:rsid w:val="003E3E52"/>
  </w:style>
  <w:style w:type="paragraph" w:customStyle="1" w:styleId="B9BF3334D6654E1FBE0B102AAD9DA158">
    <w:name w:val="B9BF3334D6654E1FBE0B102AAD9DA158"/>
    <w:rsid w:val="003E3E52"/>
  </w:style>
  <w:style w:type="paragraph" w:customStyle="1" w:styleId="7D6CC2A06CDC44BE952138C587467B29">
    <w:name w:val="7D6CC2A06CDC44BE952138C587467B29"/>
    <w:rsid w:val="003E3E52"/>
  </w:style>
  <w:style w:type="paragraph" w:customStyle="1" w:styleId="5B77FC28FCB545B8A909ACDA32600EB8">
    <w:name w:val="5B77FC28FCB545B8A909ACDA32600EB8"/>
    <w:rsid w:val="003E3E52"/>
  </w:style>
  <w:style w:type="paragraph" w:customStyle="1" w:styleId="51C38B2A37C549579F6475FF26C8E68D">
    <w:name w:val="51C38B2A37C549579F6475FF26C8E68D"/>
    <w:rsid w:val="003E3E52"/>
  </w:style>
  <w:style w:type="paragraph" w:customStyle="1" w:styleId="46B46961CE7D4B7D877B8457FCC2CFD0">
    <w:name w:val="46B46961CE7D4B7D877B8457FCC2CFD0"/>
    <w:rsid w:val="003E3E52"/>
  </w:style>
  <w:style w:type="paragraph" w:customStyle="1" w:styleId="44A326457CCF45EAB81B28AF22CE2CE0">
    <w:name w:val="44A326457CCF45EAB81B28AF22CE2CE0"/>
    <w:rsid w:val="003E3E52"/>
  </w:style>
  <w:style w:type="paragraph" w:customStyle="1" w:styleId="47B98E3A165D424FBF87DF8BA83E759D">
    <w:name w:val="47B98E3A165D424FBF87DF8BA83E759D"/>
    <w:rsid w:val="003E3E52"/>
  </w:style>
  <w:style w:type="paragraph" w:customStyle="1" w:styleId="482F751944944CE8AC53E110F6BED761">
    <w:name w:val="482F751944944CE8AC53E110F6BED761"/>
    <w:rsid w:val="003E3E52"/>
  </w:style>
  <w:style w:type="paragraph" w:customStyle="1" w:styleId="3E5AEF90FEDA4D8BA8A9CF472510F0E5">
    <w:name w:val="3E5AEF90FEDA4D8BA8A9CF472510F0E5"/>
    <w:rsid w:val="003E3E52"/>
  </w:style>
  <w:style w:type="paragraph" w:customStyle="1" w:styleId="6F3710AC5E2C43E2911A9F7F5B508C05">
    <w:name w:val="6F3710AC5E2C43E2911A9F7F5B508C05"/>
    <w:rsid w:val="003E3E52"/>
  </w:style>
  <w:style w:type="paragraph" w:customStyle="1" w:styleId="132DEA6AAB8943E182F99823EA387B50">
    <w:name w:val="132DEA6AAB8943E182F99823EA387B50"/>
    <w:rsid w:val="003E3E52"/>
  </w:style>
  <w:style w:type="paragraph" w:customStyle="1" w:styleId="03E9611C1D0F41FCA0D05A4D02B29FD9">
    <w:name w:val="03E9611C1D0F41FCA0D05A4D02B29FD9"/>
    <w:rsid w:val="003E3E52"/>
  </w:style>
  <w:style w:type="paragraph" w:customStyle="1" w:styleId="7BAEE5A865934A31A30BF7E6B56062B4">
    <w:name w:val="7BAEE5A865934A31A30BF7E6B56062B4"/>
    <w:rsid w:val="003E3E52"/>
  </w:style>
  <w:style w:type="paragraph" w:customStyle="1" w:styleId="A1A913BB7F1147908B1737F187B986D3">
    <w:name w:val="A1A913BB7F1147908B1737F187B986D3"/>
    <w:rsid w:val="003E3E52"/>
  </w:style>
  <w:style w:type="paragraph" w:customStyle="1" w:styleId="124E91E7F1914AC9B9DF1F7EA97B40B2">
    <w:name w:val="124E91E7F1914AC9B9DF1F7EA97B40B2"/>
    <w:rsid w:val="003E3E52"/>
  </w:style>
  <w:style w:type="paragraph" w:customStyle="1" w:styleId="DFF80A4A23C44F7E8334BE8A631DDB49">
    <w:name w:val="DFF80A4A23C44F7E8334BE8A631DDB49"/>
    <w:rsid w:val="003E3E52"/>
  </w:style>
  <w:style w:type="paragraph" w:customStyle="1" w:styleId="BBD7DF5A2D6E472580FCE41D4D808E91">
    <w:name w:val="BBD7DF5A2D6E472580FCE41D4D808E91"/>
    <w:rsid w:val="003E3E52"/>
  </w:style>
  <w:style w:type="paragraph" w:customStyle="1" w:styleId="BC53522A7F3A4051A33D93F247A80594">
    <w:name w:val="BC53522A7F3A4051A33D93F247A80594"/>
    <w:rsid w:val="003E3E52"/>
  </w:style>
  <w:style w:type="paragraph" w:customStyle="1" w:styleId="2A0F51F3C6384EED87F52468A5B157F2">
    <w:name w:val="2A0F51F3C6384EED87F52468A5B157F2"/>
    <w:rsid w:val="003E3E52"/>
  </w:style>
  <w:style w:type="paragraph" w:customStyle="1" w:styleId="F9289B0DEC744405A71A23A065D46BCE">
    <w:name w:val="F9289B0DEC744405A71A23A065D46BCE"/>
    <w:rsid w:val="003E3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68E47EB-B2BF-4E93-A5C0-AB358882F12B}">
  <ds:schemaRefs>
    <ds:schemaRef ds:uri="http://schemas.microsoft.com/sharepoint/v3/contenttype/forms"/>
  </ds:schemaRefs>
</ds:datastoreItem>
</file>

<file path=customXml/itemProps3.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Template>
  <TotalTime>0</TotalTime>
  <Pages>1</Pages>
  <Words>189</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2023-11-16T21:44:00Z</dcterms:created>
  <dcterms:modified xsi:type="dcterms:W3CDTF">2023-11-16T22:24:00Z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